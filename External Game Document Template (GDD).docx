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 w14:paraId="08B812AA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14:paraId="08B812A9" w14:textId="0ABAB40D" w:rsidR="003E1D56" w:rsidRDefault="00A72400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Matthew’s Games</w:t>
                    </w:r>
                  </w:p>
                </w:tc>
              </w:sdtContent>
            </w:sdt>
          </w:tr>
          <w:tr w:rsidR="003E1D56" w14:paraId="08B812AC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08B812AB" w14:textId="382CB609" w:rsidR="003E1D56" w:rsidRDefault="008F475C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WIP TITLE</w:t>
                    </w:r>
                  </w:p>
                </w:tc>
              </w:sdtContent>
            </w:sdt>
          </w:tr>
          <w:tr w:rsidR="003E1D56" w14:paraId="08B812AE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08B812AD" w14:textId="5DD38450" w:rsidR="003E1D56" w:rsidRPr="003E1D56" w:rsidRDefault="003D37E3" w:rsidP="003E1D5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8F475C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>RPG Platformer</w:t>
                    </w:r>
                  </w:sdtContent>
                </w:sdt>
              </w:p>
            </w:tc>
          </w:tr>
          <w:tr w:rsidR="003E1D56" w14:paraId="08B812BE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8B812AF" w14:textId="77777777" w:rsidR="003E1D56" w:rsidRDefault="003E1D56">
                <w:pPr>
                  <w:pStyle w:val="NoSpacing"/>
                  <w:jc w:val="center"/>
                </w:pPr>
              </w:p>
              <w:p w14:paraId="08B812B0" w14:textId="77777777" w:rsidR="003E1D56" w:rsidRDefault="003E1D56">
                <w:pPr>
                  <w:pStyle w:val="NoSpacing"/>
                  <w:jc w:val="center"/>
                </w:pPr>
              </w:p>
              <w:p w14:paraId="08B812B1" w14:textId="77777777" w:rsidR="003E1D56" w:rsidRDefault="003E1D56">
                <w:pPr>
                  <w:pStyle w:val="NoSpacing"/>
                  <w:jc w:val="center"/>
                </w:pPr>
              </w:p>
              <w:p w14:paraId="08B812B2" w14:textId="77777777" w:rsidR="003E1D56" w:rsidRDefault="003E1D56">
                <w:pPr>
                  <w:pStyle w:val="NoSpacing"/>
                  <w:jc w:val="center"/>
                </w:pPr>
              </w:p>
              <w:p w14:paraId="08B812B3" w14:textId="77777777" w:rsidR="003E1D56" w:rsidRDefault="003E1D56">
                <w:pPr>
                  <w:pStyle w:val="NoSpacing"/>
                  <w:jc w:val="center"/>
                </w:pPr>
              </w:p>
              <w:p w14:paraId="08B812B4" w14:textId="77777777" w:rsidR="003E1D56" w:rsidRDefault="003E1D56">
                <w:pPr>
                  <w:pStyle w:val="NoSpacing"/>
                  <w:jc w:val="center"/>
                </w:pPr>
              </w:p>
              <w:p w14:paraId="08B812B5" w14:textId="77777777" w:rsidR="003E1D56" w:rsidRDefault="003E1D56">
                <w:pPr>
                  <w:pStyle w:val="NoSpacing"/>
                  <w:jc w:val="center"/>
                </w:pPr>
              </w:p>
              <w:p w14:paraId="08B812B6" w14:textId="77777777" w:rsidR="003E1D56" w:rsidRDefault="003E1D56">
                <w:pPr>
                  <w:pStyle w:val="NoSpacing"/>
                  <w:jc w:val="center"/>
                </w:pPr>
              </w:p>
              <w:p w14:paraId="08B812B7" w14:textId="336B21C1"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</w:t>
                </w:r>
                <w:r w:rsidR="00A72400">
                  <w:rPr>
                    <w:sz w:val="24"/>
                    <w:szCs w:val="24"/>
                  </w:rPr>
                  <w:t>0.1</w:t>
                </w:r>
              </w:p>
              <w:p w14:paraId="08B812B8" w14:textId="77777777" w:rsidR="003E1D56" w:rsidRDefault="003E1D56">
                <w:pPr>
                  <w:pStyle w:val="NoSpacing"/>
                  <w:jc w:val="center"/>
                </w:pPr>
              </w:p>
              <w:p w14:paraId="08B812B9" w14:textId="3DBD5214"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</w:t>
                </w:r>
                <w:r w:rsidR="0060518D">
                  <w:t>20</w:t>
                </w:r>
                <w:r>
                  <w:t xml:space="preserve"> by </w:t>
                </w:r>
                <w:r w:rsidR="00A72400">
                  <w:t>Matthew’s</w:t>
                </w:r>
                <w:r>
                  <w:t xml:space="preserve"> Games.</w:t>
                </w:r>
              </w:p>
              <w:p w14:paraId="08B812BA" w14:textId="77777777"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14:paraId="08B812BB" w14:textId="77777777" w:rsidR="003E1D56" w:rsidRDefault="003E1D56">
                <w:pPr>
                  <w:pStyle w:val="NoSpacing"/>
                  <w:jc w:val="center"/>
                </w:pPr>
              </w:p>
              <w:p w14:paraId="08B812BC" w14:textId="77777777" w:rsidR="003E1D56" w:rsidRDefault="003E1D56">
                <w:pPr>
                  <w:pStyle w:val="NoSpacing"/>
                  <w:jc w:val="center"/>
                </w:pPr>
              </w:p>
              <w:p w14:paraId="08B812BD" w14:textId="77777777" w:rsidR="003E1D56" w:rsidRDefault="003E1D56">
                <w:pPr>
                  <w:pStyle w:val="NoSpacing"/>
                  <w:jc w:val="center"/>
                </w:pPr>
              </w:p>
            </w:tc>
          </w:tr>
          <w:tr w:rsidR="003E1D56" w14:paraId="08B812C0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08B812BF" w14:textId="3A546496" w:rsidR="003E1D56" w:rsidRPr="003E1D56" w:rsidRDefault="00A72400" w:rsidP="00021BBC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Matthew Pereira</w:t>
                    </w:r>
                  </w:p>
                </w:tc>
              </w:sdtContent>
            </w:sdt>
          </w:tr>
          <w:tr w:rsidR="003E1D56" w14:paraId="08B812C2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8B812C1" w14:textId="77777777"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14:paraId="08B812C3" w14:textId="77777777" w:rsidR="003E1D56" w:rsidRDefault="003E1D56"/>
        <w:p w14:paraId="08B812C4" w14:textId="77777777" w:rsidR="003E1D56" w:rsidRDefault="00021BBC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8B8131E" wp14:editId="08B8131F">
                    <wp:simplePos x="0" y="0"/>
                    <wp:positionH relativeFrom="column">
                      <wp:posOffset>1783080</wp:posOffset>
                    </wp:positionH>
                    <wp:positionV relativeFrom="paragraph">
                      <wp:posOffset>-5914390</wp:posOffset>
                    </wp:positionV>
                    <wp:extent cx="2353310" cy="1019175"/>
                    <wp:effectExtent l="13335" t="8890" r="5080" b="10160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3310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B81330" w14:textId="77777777" w:rsidR="003E1D56" w:rsidRDefault="003E1D56" w:rsidP="003E1D56">
                                <w:pPr>
                                  <w:jc w:val="center"/>
                                </w:pPr>
                              </w:p>
                              <w:p w14:paraId="08B81331" w14:textId="0CB4D545" w:rsidR="003E1D56" w:rsidRPr="003E1D56" w:rsidRDefault="00A72400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Matthew’s Games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B8131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0.4pt;margin-top:-465.7pt;width:185.3pt;height:80.2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">
                    <v:textbox>
                      <w:txbxContent>
                        <w:p w14:paraId="08B81330" w14:textId="77777777" w:rsidR="003E1D56" w:rsidRDefault="003E1D56" w:rsidP="003E1D56">
                          <w:pPr>
                            <w:jc w:val="center"/>
                          </w:pPr>
                        </w:p>
                        <w:p w14:paraId="08B81331" w14:textId="0CB4D545" w:rsidR="003E1D56" w:rsidRPr="003E1D56" w:rsidRDefault="00A72400" w:rsidP="003E1D56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Matthew’s Games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 w14:paraId="08B812C6" w14:textId="77777777">
            <w:tc>
              <w:tcPr>
                <w:tcW w:w="5000" w:type="pct"/>
              </w:tcPr>
              <w:p w14:paraId="08B812C5" w14:textId="18BD2F2D" w:rsidR="003E1D56" w:rsidRPr="003E1D56" w:rsidRDefault="008F475C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November</w:t>
                </w:r>
                <w:r w:rsidR="00041C8A"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20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</w:t>
                </w:r>
                <w:r w:rsidR="0060518D">
                  <w:rPr>
                    <w:sz w:val="24"/>
                    <w:szCs w:val="24"/>
                  </w:rPr>
                  <w:t>20</w:t>
                </w:r>
              </w:p>
            </w:tc>
          </w:tr>
        </w:tbl>
        <w:p w14:paraId="08B812C7" w14:textId="77777777" w:rsidR="003E1D56" w:rsidRDefault="003E1D56"/>
        <w:p w14:paraId="08B812C8" w14:textId="77777777" w:rsidR="003E1D56" w:rsidRDefault="003E1D56">
          <w:r>
            <w:br w:type="page"/>
          </w:r>
        </w:p>
      </w:sdtContent>
    </w:sdt>
    <w:p w14:paraId="08B812C9" w14:textId="77777777"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p w14:paraId="08B812CA" w14:textId="77777777" w:rsidR="009A4D42" w:rsidRPr="009A4D42" w:rsidRDefault="009A4D42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>[Your Table of Contents should go here.  Make sure that your document’s sections are hyperlinked to their corresponding pages.]</w:t>
      </w:r>
    </w:p>
    <w:p w14:paraId="08B812CB" w14:textId="77777777"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14:paraId="08B812CC" w14:textId="77777777" w:rsidR="00F56775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14:paraId="08B812CD" w14:textId="0A80231E" w:rsidR="009A4D42" w:rsidRDefault="00A72400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>Version: 0.1: Initial Release</w:t>
      </w:r>
      <w:r w:rsidR="009A4D42">
        <w:rPr>
          <w:sz w:val="24"/>
          <w:szCs w:val="24"/>
        </w:rPr>
        <w:t xml:space="preserve"> </w:t>
      </w:r>
    </w:p>
    <w:p w14:paraId="08B812D0" w14:textId="385D3D78" w:rsidR="00686D09" w:rsidRDefault="009A4D42" w:rsidP="00A7240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8B812D1" w14:textId="77777777" w:rsidR="008C6B2D" w:rsidRDefault="008C6B2D" w:rsidP="00686D09">
      <w:pPr>
        <w:jc w:val="right"/>
        <w:rPr>
          <w:sz w:val="24"/>
          <w:szCs w:val="24"/>
        </w:rPr>
      </w:pPr>
    </w:p>
    <w:p w14:paraId="08B812D2" w14:textId="77777777"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Overview</w:t>
      </w:r>
      <w:r w:rsidR="00BF4089">
        <w:rPr>
          <w:b/>
          <w:sz w:val="24"/>
          <w:szCs w:val="24"/>
        </w:rPr>
        <w:t xml:space="preserve"> </w:t>
      </w:r>
    </w:p>
    <w:p w14:paraId="08B812D3" w14:textId="0F1B7B1D" w:rsidR="009A4D42" w:rsidRPr="00BF4089" w:rsidRDefault="00A72400" w:rsidP="00BF4089">
      <w:pPr>
        <w:pStyle w:val="ListParagraph"/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This game is </w:t>
      </w:r>
      <w:r w:rsidR="008F475C">
        <w:rPr>
          <w:i/>
          <w:sz w:val="24"/>
          <w:szCs w:val="24"/>
        </w:rPr>
        <w:t xml:space="preserve">just a normal platformer with some rpg elements, such as fighting enemies while traversing over obstacles and jump </w:t>
      </w:r>
    </w:p>
    <w:p w14:paraId="08B812D4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2D5" w14:textId="77777777"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Play Mechanics</w:t>
      </w:r>
    </w:p>
    <w:p w14:paraId="08B812D6" w14:textId="79F6E12A" w:rsidR="00686D09" w:rsidRPr="00BF4089" w:rsidRDefault="00A72400" w:rsidP="00686D0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As the player character your goal is to run around to ma</w:t>
      </w:r>
      <w:r w:rsidR="008F475C">
        <w:rPr>
          <w:i/>
          <w:sz w:val="24"/>
          <w:szCs w:val="24"/>
        </w:rPr>
        <w:t>p and find the exit to the next stage, and progress on, and kill enemies to collect more points</w:t>
      </w:r>
    </w:p>
    <w:p w14:paraId="08B812D7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2D8" w14:textId="77777777" w:rsidR="00BF4089" w:rsidRPr="00BF4089" w:rsidRDefault="009F6693" w:rsidP="00686D09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8C6B2D">
        <w:rPr>
          <w:b/>
          <w:sz w:val="24"/>
          <w:szCs w:val="24"/>
        </w:rPr>
        <w:t>Camera</w:t>
      </w:r>
      <w:r w:rsidR="003E1D34">
        <w:rPr>
          <w:b/>
          <w:sz w:val="24"/>
          <w:szCs w:val="24"/>
        </w:rPr>
        <w:t xml:space="preserve"> </w:t>
      </w:r>
    </w:p>
    <w:p w14:paraId="08B812D9" w14:textId="0D420D82" w:rsidR="009F6693" w:rsidRPr="00BF4089" w:rsidRDefault="00411C66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The camera is in a Frontal 2d view of the game.</w:t>
      </w:r>
    </w:p>
    <w:p w14:paraId="08B812DA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2DB" w14:textId="77777777"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14:paraId="08B812DC" w14:textId="5EBE0CC1" w:rsidR="00BF4089" w:rsidRPr="00BF4089" w:rsidRDefault="00411C66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The Game uses touch screen to move around and do actions.</w:t>
      </w:r>
      <w:r w:rsidR="00347805">
        <w:rPr>
          <w:i/>
          <w:sz w:val="24"/>
          <w:szCs w:val="24"/>
        </w:rPr>
        <w:t xml:space="preserve"> Such as </w:t>
      </w:r>
      <w:r w:rsidR="008F475C">
        <w:rPr>
          <w:i/>
          <w:sz w:val="24"/>
          <w:szCs w:val="24"/>
        </w:rPr>
        <w:t>a joystick to control movement, and buttons to attack and jump.</w:t>
      </w:r>
    </w:p>
    <w:p w14:paraId="08B812DD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2DE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Saving and Loading</w:t>
      </w:r>
    </w:p>
    <w:p w14:paraId="08B812DF" w14:textId="66BC1FEE" w:rsidR="00BF4089" w:rsidRPr="00BF4089" w:rsidRDefault="00411C66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There is no saving feature planned for the game, as it is an arcade type game, the only thing that will be saved is probably high scores.</w:t>
      </w:r>
    </w:p>
    <w:p w14:paraId="08B812E0" w14:textId="6B902CF1" w:rsidR="00686D09" w:rsidRDefault="00686D09" w:rsidP="00686D09">
      <w:pPr>
        <w:rPr>
          <w:b/>
          <w:sz w:val="24"/>
          <w:szCs w:val="24"/>
        </w:rPr>
      </w:pPr>
    </w:p>
    <w:p w14:paraId="1518FFD5" w14:textId="7B1B3F9B" w:rsidR="00411C66" w:rsidRDefault="00411C66" w:rsidP="00686D09">
      <w:pPr>
        <w:rPr>
          <w:b/>
          <w:sz w:val="24"/>
          <w:szCs w:val="24"/>
        </w:rPr>
      </w:pPr>
    </w:p>
    <w:p w14:paraId="5F64041C" w14:textId="1AFE881B" w:rsidR="00411C66" w:rsidRDefault="00411C66" w:rsidP="00686D09">
      <w:pPr>
        <w:rPr>
          <w:b/>
          <w:sz w:val="24"/>
          <w:szCs w:val="24"/>
        </w:rPr>
      </w:pPr>
    </w:p>
    <w:p w14:paraId="31B836CC" w14:textId="031AF26D" w:rsidR="00411C66" w:rsidRDefault="00411C66" w:rsidP="00686D09">
      <w:pPr>
        <w:rPr>
          <w:b/>
          <w:sz w:val="24"/>
          <w:szCs w:val="24"/>
        </w:rPr>
      </w:pPr>
    </w:p>
    <w:p w14:paraId="3BD2E98F" w14:textId="2556E201" w:rsidR="00411C66" w:rsidRDefault="00411C66" w:rsidP="00686D09">
      <w:pPr>
        <w:rPr>
          <w:b/>
          <w:sz w:val="24"/>
          <w:szCs w:val="24"/>
        </w:rPr>
      </w:pPr>
    </w:p>
    <w:p w14:paraId="1128FCAF" w14:textId="6C728184" w:rsidR="00411C66" w:rsidRDefault="00411C66" w:rsidP="00686D09">
      <w:pPr>
        <w:rPr>
          <w:b/>
          <w:sz w:val="24"/>
          <w:szCs w:val="24"/>
        </w:rPr>
      </w:pPr>
    </w:p>
    <w:p w14:paraId="7FDF8AC7" w14:textId="3DDBEECD" w:rsidR="00411C66" w:rsidRDefault="00411C66" w:rsidP="00686D09">
      <w:pPr>
        <w:rPr>
          <w:b/>
          <w:sz w:val="24"/>
          <w:szCs w:val="24"/>
        </w:rPr>
      </w:pPr>
    </w:p>
    <w:p w14:paraId="396507B7" w14:textId="77777777" w:rsidR="00411C66" w:rsidRPr="008C6B2D" w:rsidRDefault="00411C66" w:rsidP="00686D09">
      <w:pPr>
        <w:rPr>
          <w:b/>
          <w:sz w:val="24"/>
          <w:szCs w:val="24"/>
        </w:rPr>
      </w:pPr>
    </w:p>
    <w:p w14:paraId="08B812E1" w14:textId="16A4AC0E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>Interface</w:t>
      </w:r>
      <w:r w:rsidR="00D668E0">
        <w:rPr>
          <w:b/>
          <w:sz w:val="24"/>
          <w:szCs w:val="24"/>
        </w:rPr>
        <w:t xml:space="preserve"> Sketch</w:t>
      </w:r>
    </w:p>
    <w:p w14:paraId="0859541F" w14:textId="0AB17B67" w:rsidR="00411C66" w:rsidRPr="008C6B2D" w:rsidRDefault="00411C66" w:rsidP="00686D09">
      <w:pPr>
        <w:rPr>
          <w:b/>
          <w:sz w:val="24"/>
          <w:szCs w:val="24"/>
        </w:rPr>
      </w:pPr>
      <w:r w:rsidRPr="00411C66">
        <w:rPr>
          <w:noProof/>
        </w:rPr>
        <w:t xml:space="preserve"> </w:t>
      </w:r>
      <w:r w:rsidR="008F475C">
        <w:rPr>
          <w:noProof/>
        </w:rPr>
        <w:drawing>
          <wp:inline distT="0" distB="0" distL="0" distR="0" wp14:anchorId="1A96A544" wp14:editId="2B8C11CE">
            <wp:extent cx="5943600" cy="2673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1C66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The game interface will look something similar to this, except with a lot more detail, and some things gone, such as the play scene text, and the</w:t>
      </w:r>
      <w:r w:rsidR="008F475C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buttons.</w:t>
      </w:r>
    </w:p>
    <w:p w14:paraId="08B812E4" w14:textId="24702F2E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Menu and Screen Descriptions</w:t>
      </w:r>
    </w:p>
    <w:p w14:paraId="08B812E6" w14:textId="704FCB34" w:rsidR="00686D09" w:rsidRDefault="00411C66" w:rsidP="00686D09">
      <w:pPr>
        <w:rPr>
          <w:noProof/>
        </w:rPr>
      </w:pPr>
      <w:r w:rsidRPr="00411C66">
        <w:rPr>
          <w:noProof/>
        </w:rPr>
        <w:t xml:space="preserve">  </w:t>
      </w:r>
      <w:r w:rsidR="00A30C38">
        <w:rPr>
          <w:noProof/>
        </w:rPr>
        <w:drawing>
          <wp:inline distT="0" distB="0" distL="0" distR="0" wp14:anchorId="282F4F95" wp14:editId="1EB3E0B9">
            <wp:extent cx="5943600" cy="27705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0C38">
        <w:rPr>
          <w:noProof/>
        </w:rPr>
        <w:lastRenderedPageBreak/>
        <w:drawing>
          <wp:inline distT="0" distB="0" distL="0" distR="0" wp14:anchorId="0AE3EAEA" wp14:editId="5CB01E9B">
            <wp:extent cx="5943600" cy="28047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0C38">
        <w:rPr>
          <w:noProof/>
        </w:rPr>
        <w:drawing>
          <wp:inline distT="0" distB="0" distL="0" distR="0" wp14:anchorId="4033806D" wp14:editId="3ADEB67A">
            <wp:extent cx="5943600" cy="2781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CA03E" w14:textId="442E11B7" w:rsidR="00411C66" w:rsidRPr="00411C66" w:rsidRDefault="00411C66" w:rsidP="00686D09">
      <w:pPr>
        <w:rPr>
          <w:b/>
          <w:i/>
          <w:iCs/>
          <w:sz w:val="24"/>
          <w:szCs w:val="24"/>
        </w:rPr>
      </w:pPr>
      <w:r>
        <w:rPr>
          <w:i/>
          <w:iCs/>
          <w:noProof/>
        </w:rPr>
        <w:t>Some other Menu screens include the main menu screen, instructions, and a game over scene.</w:t>
      </w:r>
    </w:p>
    <w:p w14:paraId="08B812E7" w14:textId="63952AA3" w:rsidR="00BF4089" w:rsidRPr="008C6B2D" w:rsidRDefault="00BF4089" w:rsidP="00686D09">
      <w:pPr>
        <w:rPr>
          <w:b/>
          <w:sz w:val="24"/>
          <w:szCs w:val="24"/>
        </w:rPr>
      </w:pPr>
    </w:p>
    <w:p w14:paraId="08B812E8" w14:textId="1FDE083F" w:rsidR="00BF4089" w:rsidRP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World</w:t>
      </w:r>
      <w:r w:rsidR="003E1D34">
        <w:rPr>
          <w:b/>
          <w:sz w:val="24"/>
          <w:szCs w:val="24"/>
        </w:rPr>
        <w:t xml:space="preserve"> </w:t>
      </w:r>
    </w:p>
    <w:p w14:paraId="08B812EB" w14:textId="32408771" w:rsidR="00686D09" w:rsidRPr="008C6B2D" w:rsidRDefault="00A30C38" w:rsidP="00A30C38">
      <w:pPr>
        <w:pStyle w:val="ListParagraph"/>
        <w:rPr>
          <w:b/>
          <w:sz w:val="24"/>
          <w:szCs w:val="24"/>
        </w:rPr>
      </w:pPr>
      <w:r>
        <w:rPr>
          <w:i/>
          <w:sz w:val="24"/>
          <w:szCs w:val="24"/>
        </w:rPr>
        <w:t>An explorer exploring abandoned Dungeons looking for treasures</w:t>
      </w:r>
    </w:p>
    <w:p w14:paraId="08B812EC" w14:textId="063EBBA2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Levels </w:t>
      </w:r>
    </w:p>
    <w:p w14:paraId="08B812F0" w14:textId="39A62355" w:rsidR="00686D09" w:rsidRDefault="00317606" w:rsidP="00317606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At the moment there is only 1 level, </w:t>
      </w:r>
      <w:r w:rsidR="00A30C38">
        <w:rPr>
          <w:i/>
          <w:sz w:val="24"/>
          <w:szCs w:val="24"/>
        </w:rPr>
        <w:t>but more are planned to be added with increased difficulty, and even boss levels.</w:t>
      </w:r>
    </w:p>
    <w:p w14:paraId="7BB545A3" w14:textId="77777777" w:rsidR="00317606" w:rsidRPr="00317606" w:rsidRDefault="00317606" w:rsidP="00317606">
      <w:pPr>
        <w:pStyle w:val="ListParagraph"/>
        <w:rPr>
          <w:i/>
          <w:sz w:val="24"/>
          <w:szCs w:val="24"/>
        </w:rPr>
      </w:pPr>
    </w:p>
    <w:p w14:paraId="08B812F1" w14:textId="77777777" w:rsid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Characters</w:t>
      </w:r>
    </w:p>
    <w:p w14:paraId="08B812F2" w14:textId="0A6D7B5D" w:rsidR="00686D09" w:rsidRPr="005C2F0F" w:rsidRDefault="00A30C38" w:rsidP="005C2F0F">
      <w:pPr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>An Adventurer</w:t>
      </w:r>
      <w:r w:rsidR="00317606">
        <w:rPr>
          <w:i/>
          <w:sz w:val="24"/>
          <w:szCs w:val="24"/>
        </w:rPr>
        <w:t xml:space="preserve">, </w:t>
      </w:r>
      <w:r>
        <w:rPr>
          <w:i/>
          <w:sz w:val="24"/>
          <w:szCs w:val="24"/>
        </w:rPr>
        <w:t>equipped with a sword and his ambitions</w:t>
      </w:r>
    </w:p>
    <w:p w14:paraId="08B812F3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2F4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Non-player Characters</w:t>
      </w:r>
    </w:p>
    <w:p w14:paraId="08B812F5" w14:textId="3A67BCD5" w:rsidR="005C2F0F" w:rsidRPr="00317606" w:rsidRDefault="00317606" w:rsidP="005C2F0F">
      <w:pPr>
        <w:pStyle w:val="ListParagrap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At the moment there are no non player character allies that are in the game.</w:t>
      </w:r>
    </w:p>
    <w:p w14:paraId="08B812F6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2F7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Enemies</w:t>
      </w:r>
    </w:p>
    <w:p w14:paraId="571DF3CF" w14:textId="6EDC1D5E" w:rsidR="00A30C38" w:rsidRPr="00A30C38" w:rsidRDefault="00A30C38" w:rsidP="00A30C38">
      <w:pPr>
        <w:pStyle w:val="ListParagrap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There are a range of enemies for the player to encounter, bats, rat creatures, carnivorous plants, snake things, and more. Each will have a good amount of ai to them that will make them all seem unique.</w:t>
      </w:r>
    </w:p>
    <w:p w14:paraId="08B812FA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Weapons</w:t>
      </w:r>
    </w:p>
    <w:p w14:paraId="08B812FB" w14:textId="1D4D6F31" w:rsidR="005C2F0F" w:rsidRPr="005C2F0F" w:rsidRDefault="00317606" w:rsidP="005C2F0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only weapon available is a </w:t>
      </w:r>
      <w:r w:rsidR="00A30C38">
        <w:rPr>
          <w:i/>
          <w:sz w:val="24"/>
          <w:szCs w:val="24"/>
        </w:rPr>
        <w:t>sword at the moment</w:t>
      </w:r>
      <w:r>
        <w:rPr>
          <w:i/>
          <w:sz w:val="24"/>
          <w:szCs w:val="24"/>
        </w:rPr>
        <w:t xml:space="preserve">, which is used to </w:t>
      </w:r>
      <w:r w:rsidR="00A30C38">
        <w:rPr>
          <w:i/>
          <w:sz w:val="24"/>
          <w:szCs w:val="24"/>
        </w:rPr>
        <w:t>destroy enemies</w:t>
      </w:r>
      <w:r>
        <w:rPr>
          <w:i/>
          <w:sz w:val="24"/>
          <w:szCs w:val="24"/>
        </w:rPr>
        <w:t>.</w:t>
      </w:r>
    </w:p>
    <w:p w14:paraId="08B812FC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2FD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Items</w:t>
      </w:r>
    </w:p>
    <w:p w14:paraId="08B812FE" w14:textId="273379E1" w:rsidR="00686D09" w:rsidRPr="005C2F0F" w:rsidRDefault="00317606" w:rsidP="005C2F0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There are no in game items that can aid or hinder the player</w:t>
      </w:r>
      <w:r w:rsidR="00A30C38">
        <w:rPr>
          <w:i/>
          <w:sz w:val="24"/>
          <w:szCs w:val="24"/>
        </w:rPr>
        <w:t xml:space="preserve"> at the moment, items such as upgraded weapons or armor, and even powers are planned.</w:t>
      </w:r>
    </w:p>
    <w:p w14:paraId="08B8130C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30D" w14:textId="361E418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Cheat Codes</w:t>
      </w:r>
    </w:p>
    <w:p w14:paraId="41C4AE10" w14:textId="3F605569" w:rsidR="00317606" w:rsidRPr="00317606" w:rsidRDefault="00317606" w:rsidP="00317606">
      <w:pPr>
        <w:pStyle w:val="ListParagraph"/>
        <w:rPr>
          <w:bCs/>
          <w:i/>
          <w:iCs/>
          <w:sz w:val="24"/>
          <w:szCs w:val="24"/>
        </w:rPr>
      </w:pPr>
      <w:r>
        <w:rPr>
          <w:bCs/>
          <w:i/>
          <w:iCs/>
          <w:sz w:val="24"/>
          <w:szCs w:val="24"/>
        </w:rPr>
        <w:t>(None at the moment maybe later for score adding, and lives adding)</w:t>
      </w:r>
    </w:p>
    <w:p w14:paraId="08B8130E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30F" w14:textId="77777777" w:rsidR="005C2F0F" w:rsidRDefault="009F6693" w:rsidP="005C2F0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Sound </w:t>
      </w:r>
      <w:r w:rsidR="003E1D34">
        <w:rPr>
          <w:b/>
          <w:sz w:val="24"/>
          <w:szCs w:val="24"/>
        </w:rPr>
        <w:t>Index</w:t>
      </w:r>
    </w:p>
    <w:p w14:paraId="08B81311" w14:textId="1983D136" w:rsidR="00686D09" w:rsidRPr="00A30C38" w:rsidRDefault="00565CE6" w:rsidP="00A30C38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 </w:t>
      </w:r>
      <w:r w:rsidR="00A30C38">
        <w:rPr>
          <w:i/>
          <w:sz w:val="24"/>
          <w:szCs w:val="24"/>
        </w:rPr>
        <w:t>BossBattle1</w:t>
      </w:r>
    </w:p>
    <w:p w14:paraId="70FDBBFD" w14:textId="615727DE" w:rsidR="00A30C38" w:rsidRPr="00A30C38" w:rsidRDefault="00A30C38" w:rsidP="00A30C38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>
        <w:rPr>
          <w:i/>
          <w:sz w:val="24"/>
          <w:szCs w:val="24"/>
        </w:rPr>
        <w:t>BossBattle2</w:t>
      </w:r>
    </w:p>
    <w:p w14:paraId="67A15075" w14:textId="09CE8E71" w:rsidR="00A30C38" w:rsidRPr="00A30C38" w:rsidRDefault="00A30C38" w:rsidP="00A30C38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>
        <w:rPr>
          <w:i/>
          <w:sz w:val="24"/>
          <w:szCs w:val="24"/>
        </w:rPr>
        <w:t>DamageSound</w:t>
      </w:r>
    </w:p>
    <w:p w14:paraId="543B4557" w14:textId="178C1EC0" w:rsidR="00A30C38" w:rsidRPr="00A30C38" w:rsidRDefault="00A30C38" w:rsidP="00A30C38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>
        <w:rPr>
          <w:i/>
          <w:sz w:val="24"/>
          <w:szCs w:val="24"/>
        </w:rPr>
        <w:t>EnemyHit</w:t>
      </w:r>
    </w:p>
    <w:p w14:paraId="7584672A" w14:textId="67295629" w:rsidR="00A30C38" w:rsidRPr="00A30C38" w:rsidRDefault="00A30C38" w:rsidP="00A30C38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>
        <w:rPr>
          <w:i/>
          <w:sz w:val="24"/>
          <w:szCs w:val="24"/>
        </w:rPr>
        <w:t>EnemySnarl</w:t>
      </w:r>
    </w:p>
    <w:p w14:paraId="37DB4C8B" w14:textId="4401442E" w:rsidR="00A30C38" w:rsidRPr="00A30C38" w:rsidRDefault="00A30C38" w:rsidP="00A30C38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>
        <w:rPr>
          <w:i/>
          <w:sz w:val="24"/>
          <w:szCs w:val="24"/>
        </w:rPr>
        <w:t>Jump</w:t>
      </w:r>
    </w:p>
    <w:p w14:paraId="7FA1813B" w14:textId="4B4A0F9D" w:rsidR="00A30C38" w:rsidRPr="00A30C38" w:rsidRDefault="00A30C38" w:rsidP="00A30C38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>
        <w:rPr>
          <w:i/>
          <w:sz w:val="24"/>
          <w:szCs w:val="24"/>
        </w:rPr>
        <w:t>PowerUp</w:t>
      </w:r>
    </w:p>
    <w:p w14:paraId="7345D0CD" w14:textId="0D78CA29" w:rsidR="00A30C38" w:rsidRPr="00A30C38" w:rsidRDefault="00A30C38" w:rsidP="00A30C38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>
        <w:rPr>
          <w:i/>
          <w:sz w:val="24"/>
          <w:szCs w:val="24"/>
        </w:rPr>
        <w:t>Smash</w:t>
      </w:r>
    </w:p>
    <w:p w14:paraId="6DF03FD6" w14:textId="3CAE9471" w:rsidR="00A30C38" w:rsidRPr="00A30C38" w:rsidRDefault="00A30C38" w:rsidP="00A30C38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>
        <w:rPr>
          <w:i/>
          <w:sz w:val="24"/>
          <w:szCs w:val="24"/>
        </w:rPr>
        <w:t>StrongEnemy</w:t>
      </w:r>
    </w:p>
    <w:p w14:paraId="10817BCF" w14:textId="762E5A5E" w:rsidR="00A30C38" w:rsidRPr="00A30C38" w:rsidRDefault="00A30C38" w:rsidP="00A30C38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>
        <w:rPr>
          <w:i/>
          <w:sz w:val="24"/>
          <w:szCs w:val="24"/>
        </w:rPr>
        <w:t>UndergroundAmbient</w:t>
      </w:r>
    </w:p>
    <w:p w14:paraId="6B4DAE46" w14:textId="56B00D44" w:rsidR="00A30C38" w:rsidRPr="00A30C38" w:rsidRDefault="00A30C38" w:rsidP="00A30C38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>
        <w:rPr>
          <w:i/>
          <w:sz w:val="24"/>
          <w:szCs w:val="24"/>
        </w:rPr>
        <w:t>Walking1</w:t>
      </w:r>
    </w:p>
    <w:p w14:paraId="3AF9DCCB" w14:textId="7CBE83C2" w:rsidR="00A30C38" w:rsidRPr="00A30C38" w:rsidRDefault="00A30C38" w:rsidP="00A30C38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>
        <w:rPr>
          <w:i/>
          <w:sz w:val="24"/>
          <w:szCs w:val="24"/>
        </w:rPr>
        <w:t>Walking2</w:t>
      </w:r>
    </w:p>
    <w:p w14:paraId="33D19AEB" w14:textId="2AD40ADB" w:rsidR="00A30C38" w:rsidRPr="00A30C38" w:rsidRDefault="00A30C38" w:rsidP="00A30C38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>
        <w:rPr>
          <w:i/>
          <w:sz w:val="24"/>
          <w:szCs w:val="24"/>
        </w:rPr>
        <w:t>Walking3</w:t>
      </w:r>
    </w:p>
    <w:p w14:paraId="23B12B02" w14:textId="676AC920" w:rsidR="00A30C38" w:rsidRDefault="00A30C38" w:rsidP="00A30C38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>
        <w:rPr>
          <w:i/>
          <w:sz w:val="24"/>
          <w:szCs w:val="24"/>
        </w:rPr>
        <w:t>WarningSound</w:t>
      </w:r>
    </w:p>
    <w:p w14:paraId="7A5F0585" w14:textId="2A63A96B" w:rsidR="00565CE6" w:rsidRDefault="00565CE6" w:rsidP="00686D09">
      <w:pPr>
        <w:rPr>
          <w:b/>
          <w:sz w:val="24"/>
          <w:szCs w:val="24"/>
        </w:rPr>
      </w:pPr>
    </w:p>
    <w:p w14:paraId="4C672924" w14:textId="77777777" w:rsidR="00565CE6" w:rsidRPr="008C6B2D" w:rsidRDefault="00565CE6" w:rsidP="00686D09">
      <w:pPr>
        <w:rPr>
          <w:b/>
          <w:sz w:val="24"/>
          <w:szCs w:val="24"/>
        </w:rPr>
      </w:pPr>
    </w:p>
    <w:p w14:paraId="08B81312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Story </w:t>
      </w:r>
      <w:r w:rsidR="003E1D34">
        <w:rPr>
          <w:b/>
          <w:sz w:val="24"/>
          <w:szCs w:val="24"/>
        </w:rPr>
        <w:t>Index</w:t>
      </w:r>
    </w:p>
    <w:p w14:paraId="08B81313" w14:textId="759F6117" w:rsidR="005C2F0F" w:rsidRPr="005C2F0F" w:rsidRDefault="00F85D9E" w:rsidP="005C2F0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This game is about a</w:t>
      </w:r>
      <w:r w:rsidR="00A30C38">
        <w:rPr>
          <w:i/>
          <w:sz w:val="24"/>
          <w:szCs w:val="24"/>
        </w:rPr>
        <w:t>n adventurer who is looking for a new adventure when he gets warped into a never ending dungeon, and has to try to find a way out.</w:t>
      </w:r>
    </w:p>
    <w:p w14:paraId="08B81314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315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Art </w:t>
      </w:r>
      <w:r w:rsidR="005C2F0F">
        <w:rPr>
          <w:b/>
          <w:sz w:val="24"/>
          <w:szCs w:val="24"/>
        </w:rPr>
        <w:t xml:space="preserve">/ Multimedia </w:t>
      </w:r>
      <w:r w:rsidR="003E1D34">
        <w:rPr>
          <w:b/>
          <w:sz w:val="24"/>
          <w:szCs w:val="24"/>
        </w:rPr>
        <w:t>Index</w:t>
      </w:r>
    </w:p>
    <w:p w14:paraId="08B8131B" w14:textId="45444482" w:rsidR="00686D09" w:rsidRPr="008C6B2D" w:rsidRDefault="002A7AB6" w:rsidP="00A30C3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refer to the Screenshots provided.</w:t>
      </w:r>
    </w:p>
    <w:p w14:paraId="08B8131C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Future Features</w:t>
      </w:r>
    </w:p>
    <w:p w14:paraId="08B8131D" w14:textId="34BE6EC0" w:rsidR="005C2F0F" w:rsidRPr="005C2F0F" w:rsidRDefault="00565CE6" w:rsidP="005C2F0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I hope to add more enemies and include multiple different level types. With powerups and such.</w:t>
      </w:r>
    </w:p>
    <w:sectPr w:rsidR="005C2F0F" w:rsidRPr="005C2F0F" w:rsidSect="008E601F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AABF2B" w14:textId="77777777" w:rsidR="003D37E3" w:rsidRDefault="003D37E3" w:rsidP="00C152DC">
      <w:pPr>
        <w:spacing w:after="0" w:line="240" w:lineRule="auto"/>
      </w:pPr>
      <w:r>
        <w:separator/>
      </w:r>
    </w:p>
  </w:endnote>
  <w:endnote w:type="continuationSeparator" w:id="0">
    <w:p w14:paraId="154830BD" w14:textId="77777777" w:rsidR="003D37E3" w:rsidRDefault="003D37E3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8132C" w14:textId="254738DD"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 xml:space="preserve">Version Number </w:t>
    </w:r>
    <w:r w:rsidR="00A72400">
      <w:rPr>
        <w:rFonts w:asciiTheme="majorHAnsi" w:hAnsiTheme="majorHAnsi"/>
        <w:b/>
      </w:rPr>
      <w:t>0.1</w:t>
    </w:r>
    <w:r w:rsidRPr="00AA765B">
      <w:rPr>
        <w:rFonts w:asciiTheme="majorHAnsi" w:hAnsiTheme="majorHAnsi"/>
        <w:b/>
      </w:rPr>
      <w:t>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D668E0" w:rsidRPr="00D668E0">
      <w:rPr>
        <w:rFonts w:asciiTheme="majorHAnsi" w:hAnsiTheme="majorHAnsi"/>
        <w:noProof/>
      </w:rPr>
      <w:t>4</w:t>
    </w:r>
    <w:r w:rsidR="00953C99">
      <w:rPr>
        <w:rFonts w:asciiTheme="majorHAnsi" w:hAnsiTheme="majorHAnsi"/>
        <w:noProof/>
      </w:rPr>
      <w:fldChar w:fldCharType="end"/>
    </w:r>
  </w:p>
  <w:p w14:paraId="08B8132D" w14:textId="77777777"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8132E" w14:textId="77777777" w:rsidR="00AA765B" w:rsidRDefault="003D37E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>
        <w:rPr>
          <w:b/>
          <w:bCs/>
        </w:rPr>
      </w:sdtEndPr>
      <w:sdtContent>
        <w:r w:rsidR="00AA765B" w:rsidRPr="00A72400">
          <w:rPr>
            <w:rFonts w:asciiTheme="majorHAnsi" w:hAnsiTheme="majorHAnsi"/>
            <w:b/>
            <w:bCs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D668E0" w:rsidRPr="00D668E0">
      <w:rPr>
        <w:rFonts w:asciiTheme="majorHAnsi" w:hAnsiTheme="majorHAnsi"/>
        <w:noProof/>
      </w:rPr>
      <w:t>5</w:t>
    </w:r>
    <w:r w:rsidR="00953C99">
      <w:rPr>
        <w:rFonts w:asciiTheme="majorHAnsi" w:hAnsiTheme="majorHAnsi"/>
        <w:noProof/>
      </w:rPr>
      <w:fldChar w:fldCharType="end"/>
    </w:r>
  </w:p>
  <w:p w14:paraId="08B8132F" w14:textId="77777777"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1FB9FC" w14:textId="77777777" w:rsidR="003D37E3" w:rsidRDefault="003D37E3" w:rsidP="00C152DC">
      <w:pPr>
        <w:spacing w:after="0" w:line="240" w:lineRule="auto"/>
      </w:pPr>
      <w:r>
        <w:separator/>
      </w:r>
    </w:p>
  </w:footnote>
  <w:footnote w:type="continuationSeparator" w:id="0">
    <w:p w14:paraId="5980E633" w14:textId="77777777" w:rsidR="003D37E3" w:rsidRDefault="003D37E3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 w14:paraId="08B81326" w14:textId="77777777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08B81324" w14:textId="71A37815"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F475C">
                <w:rPr>
                  <w:b/>
                  <w:bCs/>
                  <w:caps/>
                  <w:sz w:val="24"/>
                  <w:szCs w:val="24"/>
                </w:rPr>
                <w:t>WIP TITLE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20-09-10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08B81325" w14:textId="40B54E37" w:rsidR="00C152DC" w:rsidRDefault="0060518D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September</w:t>
              </w:r>
              <w:r w:rsidR="00041C8A">
                <w:rPr>
                  <w:color w:val="FFFFFF" w:themeColor="background1"/>
                  <w:lang w:val="en-US"/>
                </w:rPr>
                <w:t xml:space="preserve"> 1</w:t>
              </w:r>
              <w:r>
                <w:rPr>
                  <w:color w:val="FFFFFF" w:themeColor="background1"/>
                  <w:lang w:val="en-US"/>
                </w:rPr>
                <w:t>0</w:t>
              </w:r>
              <w:r w:rsidR="00041C8A">
                <w:rPr>
                  <w:color w:val="FFFFFF" w:themeColor="background1"/>
                  <w:lang w:val="en-US"/>
                </w:rPr>
                <w:t>, 20</w:t>
              </w:r>
              <w:r>
                <w:rPr>
                  <w:color w:val="FFFFFF" w:themeColor="background1"/>
                  <w:lang w:val="en-US"/>
                </w:rPr>
                <w:t>20</w:t>
              </w:r>
            </w:p>
          </w:tc>
        </w:sdtContent>
      </w:sdt>
    </w:tr>
  </w:tbl>
  <w:p w14:paraId="08B81327" w14:textId="77777777"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152DC" w14:paraId="08B8132A" w14:textId="77777777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20-09-10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08B81328" w14:textId="3F6A6331" w:rsidR="00C152DC" w:rsidRPr="00C152DC" w:rsidRDefault="0060518D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September 10, 2020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08B81329" w14:textId="467F25DE"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F475C">
                <w:rPr>
                  <w:b/>
                  <w:bCs/>
                  <w:caps/>
                  <w:sz w:val="24"/>
                  <w:szCs w:val="24"/>
                </w:rPr>
                <w:t>WIP TITLE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14:paraId="08B8132B" w14:textId="77777777"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40564"/>
    <w:multiLevelType w:val="hybridMultilevel"/>
    <w:tmpl w:val="3182A828"/>
    <w:lvl w:ilvl="0" w:tplc="6E0C5A56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  <w:b w:val="0"/>
        <w:i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1BBC"/>
    <w:rsid w:val="00021BBC"/>
    <w:rsid w:val="00023AF4"/>
    <w:rsid w:val="00041C8A"/>
    <w:rsid w:val="00080D8D"/>
    <w:rsid w:val="00174ECF"/>
    <w:rsid w:val="002A7AB6"/>
    <w:rsid w:val="00317606"/>
    <w:rsid w:val="00347805"/>
    <w:rsid w:val="003D37E3"/>
    <w:rsid w:val="003E1D34"/>
    <w:rsid w:val="003E1D56"/>
    <w:rsid w:val="00411C66"/>
    <w:rsid w:val="00420F46"/>
    <w:rsid w:val="0052734F"/>
    <w:rsid w:val="00565CE6"/>
    <w:rsid w:val="005C2F0F"/>
    <w:rsid w:val="0060518D"/>
    <w:rsid w:val="00686D09"/>
    <w:rsid w:val="00691022"/>
    <w:rsid w:val="00744BAC"/>
    <w:rsid w:val="007D2A8E"/>
    <w:rsid w:val="00833C47"/>
    <w:rsid w:val="008C6B2D"/>
    <w:rsid w:val="008E601F"/>
    <w:rsid w:val="008F3C94"/>
    <w:rsid w:val="008F475C"/>
    <w:rsid w:val="00953C99"/>
    <w:rsid w:val="00961813"/>
    <w:rsid w:val="00996533"/>
    <w:rsid w:val="009A4D42"/>
    <w:rsid w:val="009F6693"/>
    <w:rsid w:val="00A30C38"/>
    <w:rsid w:val="00A72400"/>
    <w:rsid w:val="00AA765B"/>
    <w:rsid w:val="00AD223E"/>
    <w:rsid w:val="00BF4089"/>
    <w:rsid w:val="00C152DC"/>
    <w:rsid w:val="00D668E0"/>
    <w:rsid w:val="00D82416"/>
    <w:rsid w:val="00EB6F93"/>
    <w:rsid w:val="00F35C9E"/>
    <w:rsid w:val="00F362D0"/>
    <w:rsid w:val="00F8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812A9"/>
  <w15:docId w15:val="{A49AFFD5-3643-4138-AD0C-5A9BDBC0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2020-09-10T00:00:00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FF1E8F-6D6D-4061-9234-1809D01FE3F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181</TotalTime>
  <Pages>1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 Dug Sweeper</vt:lpstr>
    </vt:vector>
  </TitlesOfParts>
  <Company>Matthew’s Games</Company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WIP TITLE</dc:title>
  <dc:subject>RPG Platformer</dc:subject>
  <dc:creator>Matthew Pereira</dc:creator>
  <cp:lastModifiedBy>miki polo</cp:lastModifiedBy>
  <cp:revision>14</cp:revision>
  <dcterms:created xsi:type="dcterms:W3CDTF">2011-07-15T01:03:00Z</dcterms:created>
  <dcterms:modified xsi:type="dcterms:W3CDTF">2020-11-21T07:53:00Z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